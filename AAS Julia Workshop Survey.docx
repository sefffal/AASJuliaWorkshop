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DBF" w:rsidRDefault="00E05F89">
      <w:pPr>
        <w:pStyle w:val="Heading1"/>
      </w:pPr>
      <w:r>
        <w:t>AAS Julia Workshop Survey</w:t>
      </w:r>
    </w:p>
    <w:p w:rsidR="00100DBF" w:rsidRDefault="00E05F89" w:rsidP="00E05F89">
      <w:pPr>
        <w:pStyle w:val="ListBullet"/>
      </w:pPr>
      <w:r>
        <w:t>How would you rate the overall workshop? [1-5]</w:t>
      </w:r>
    </w:p>
    <w:p w:rsidR="00E05F89" w:rsidRDefault="00E05F89" w:rsidP="00E05F89">
      <w:pPr>
        <w:pStyle w:val="ListBullet"/>
      </w:pPr>
      <w:r>
        <w:t>Did the workshop meet your expectations? [1-5]</w:t>
      </w:r>
    </w:p>
    <w:p w:rsidR="00E05F89" w:rsidRDefault="00E05F89" w:rsidP="00E05F89">
      <w:pPr>
        <w:pStyle w:val="ListBullet"/>
      </w:pPr>
      <w:r>
        <w:t>How was the overall content of the workshop? [1-5] 1=too little, 5=too much</w:t>
      </w:r>
    </w:p>
    <w:p w:rsidR="00FB0313" w:rsidRDefault="00FB0313" w:rsidP="00E05F89">
      <w:pPr>
        <w:pStyle w:val="ListBullet"/>
      </w:pPr>
      <w:r>
        <w:t>How was the use of the Pluto notebook? [1-5]</w:t>
      </w:r>
    </w:p>
    <w:p w:rsidR="00E05F89" w:rsidRDefault="00E05F89" w:rsidP="00E05F89">
      <w:pPr>
        <w:pStyle w:val="ListBullet"/>
      </w:pPr>
      <w:r>
        <w:t>How was the level of the examples? [1-5] 1=too easy, 5=too hard</w:t>
      </w:r>
    </w:p>
    <w:p w:rsidR="00E05F89" w:rsidRDefault="00E05F89" w:rsidP="00E05F89">
      <w:pPr>
        <w:pStyle w:val="ListBullet"/>
      </w:pPr>
      <w:r>
        <w:t>How was the number of examples? [1-5] 1=</w:t>
      </w:r>
      <w:r w:rsidR="007704D3">
        <w:t>too few, 5=too many</w:t>
      </w:r>
    </w:p>
    <w:p w:rsidR="00E05F89" w:rsidRDefault="00E05F89" w:rsidP="00E05F89">
      <w:pPr>
        <w:pStyle w:val="ListBullet"/>
      </w:pPr>
      <w:proofErr w:type="gramStart"/>
      <w:r>
        <w:t>Overall</w:t>
      </w:r>
      <w:proofErr w:type="gramEnd"/>
      <w:r>
        <w:t xml:space="preserve"> what did you like most about the workshop? comment</w:t>
      </w:r>
    </w:p>
    <w:p w:rsidR="00697B2B" w:rsidRDefault="00E05F89" w:rsidP="00697B2B">
      <w:pPr>
        <w:pStyle w:val="ListBullet"/>
      </w:pPr>
      <w:proofErr w:type="gramStart"/>
      <w:r>
        <w:t>Overall</w:t>
      </w:r>
      <w:proofErr w:type="gramEnd"/>
      <w:r>
        <w:t xml:space="preserve"> what did you like least about the workshop? comment</w:t>
      </w:r>
    </w:p>
    <w:p w:rsidR="007704D3" w:rsidRDefault="007704D3" w:rsidP="00E05F89">
      <w:pPr>
        <w:pStyle w:val="ListBullet"/>
      </w:pPr>
      <w:r>
        <w:t>Are you more likely or less likely to use Julia for:</w:t>
      </w:r>
    </w:p>
    <w:p w:rsidR="007704D3" w:rsidRDefault="007704D3" w:rsidP="007704D3">
      <w:pPr>
        <w:pStyle w:val="ListBullet"/>
        <w:numPr>
          <w:ilvl w:val="1"/>
          <w:numId w:val="3"/>
        </w:numPr>
      </w:pPr>
      <w:r>
        <w:t>Data analysis? [1-5] 1=</w:t>
      </w:r>
      <w:r w:rsidR="00590961">
        <w:t xml:space="preserve">much </w:t>
      </w:r>
      <w:r>
        <w:t>less, 5</w:t>
      </w:r>
      <w:r w:rsidR="00590961">
        <w:t>=mu</w:t>
      </w:r>
      <w:r w:rsidR="00697B2B">
        <w:t>c</w:t>
      </w:r>
      <w:r w:rsidR="00590961">
        <w:t xml:space="preserve">h </w:t>
      </w:r>
      <w:r>
        <w:t>more</w:t>
      </w:r>
    </w:p>
    <w:p w:rsidR="00590961" w:rsidRDefault="007704D3" w:rsidP="00590961">
      <w:pPr>
        <w:pStyle w:val="ListBullet"/>
        <w:numPr>
          <w:ilvl w:val="1"/>
          <w:numId w:val="3"/>
        </w:numPr>
      </w:pPr>
      <w:r>
        <w:t>Software development? [1-5]</w:t>
      </w:r>
    </w:p>
    <w:p w:rsidR="00590961" w:rsidRDefault="00590961" w:rsidP="00590961">
      <w:pPr>
        <w:pStyle w:val="ListBullet"/>
      </w:pPr>
      <w:r>
        <w:t>Was the workshop worth the cost? [1-5]</w:t>
      </w:r>
    </w:p>
    <w:p w:rsidR="00590961" w:rsidRDefault="00590961" w:rsidP="00590961">
      <w:pPr>
        <w:pStyle w:val="ListBullet"/>
        <w:numPr>
          <w:ilvl w:val="0"/>
          <w:numId w:val="0"/>
        </w:numPr>
        <w:ind w:left="432"/>
      </w:pPr>
    </w:p>
    <w:p w:rsidR="00E05F89" w:rsidRDefault="00E05F89" w:rsidP="00E05F89">
      <w:pPr>
        <w:pStyle w:val="ListBullet"/>
      </w:pPr>
      <w:r>
        <w:t>How would you rate the introductory (morning) session? [1-5]</w:t>
      </w:r>
    </w:p>
    <w:p w:rsidR="007704D3" w:rsidRDefault="007704D3" w:rsidP="00E05F89">
      <w:pPr>
        <w:pStyle w:val="ListBullet"/>
      </w:pPr>
      <w:r>
        <w:t>Was the historical context useful? [yes, no, other]</w:t>
      </w:r>
    </w:p>
    <w:p w:rsidR="00697B2B" w:rsidRDefault="00697B2B" w:rsidP="00E05F89">
      <w:pPr>
        <w:pStyle w:val="ListBullet"/>
      </w:pPr>
      <w:r>
        <w:t>How well was the package manager explained? [1-5]</w:t>
      </w:r>
    </w:p>
    <w:p w:rsidR="00697B2B" w:rsidRDefault="00697B2B" w:rsidP="00E05F89">
      <w:pPr>
        <w:pStyle w:val="ListBullet"/>
      </w:pPr>
      <w:r>
        <w:t>How well was broadcasting/vectorization explained? [1-5]</w:t>
      </w:r>
    </w:p>
    <w:p w:rsidR="00697B2B" w:rsidRDefault="00590961" w:rsidP="00697B2B">
      <w:pPr>
        <w:pStyle w:val="ListBullet"/>
      </w:pPr>
      <w:r>
        <w:t xml:space="preserve">How well </w:t>
      </w:r>
      <w:r w:rsidR="00697B2B">
        <w:t xml:space="preserve">was </w:t>
      </w:r>
      <w:r>
        <w:t xml:space="preserve">single-dispatch </w:t>
      </w:r>
      <w:r w:rsidR="00697B2B">
        <w:t>versus</w:t>
      </w:r>
      <w:r>
        <w:t xml:space="preserve"> multi-dispatch </w:t>
      </w:r>
      <w:r w:rsidR="00697B2B">
        <w:t>explained</w:t>
      </w:r>
      <w:r>
        <w:t>? [1-5] 1=</w:t>
      </w:r>
      <w:r w:rsidR="00697B2B">
        <w:t xml:space="preserve">awful, </w:t>
      </w:r>
      <w:r>
        <w:t>5=</w:t>
      </w:r>
      <w:r w:rsidR="00697B2B">
        <w:t>great</w:t>
      </w:r>
    </w:p>
    <w:p w:rsidR="00697B2B" w:rsidRDefault="0091462A" w:rsidP="00697B2B">
      <w:pPr>
        <w:pStyle w:val="ListBullet"/>
      </w:pPr>
      <w:r>
        <w:t>How well were function (required, optional, &amp; keyword) arguments explained? [1-5]</w:t>
      </w:r>
    </w:p>
    <w:p w:rsidR="0091462A" w:rsidRDefault="0091462A" w:rsidP="0091462A">
      <w:pPr>
        <w:pStyle w:val="ListBullet"/>
      </w:pPr>
      <w:r>
        <w:lastRenderedPageBreak/>
        <w:t>How well were multi-dimensional array explained? [1-5]</w:t>
      </w:r>
    </w:p>
    <w:p w:rsidR="0091462A" w:rsidRDefault="0091462A" w:rsidP="0091462A">
      <w:pPr>
        <w:pStyle w:val="ListBullet"/>
      </w:pPr>
      <w:r>
        <w:t>How well was the introduction to parallel-computing? [1-5]</w:t>
      </w:r>
    </w:p>
    <w:p w:rsidR="00E05F89" w:rsidRDefault="00E05F89" w:rsidP="00E05F89">
      <w:pPr>
        <w:pStyle w:val="ListBullet"/>
      </w:pPr>
      <w:r>
        <w:t>What did you like most about the introductory session? comment</w:t>
      </w:r>
    </w:p>
    <w:p w:rsidR="00E05F89" w:rsidRDefault="00E05F89" w:rsidP="00E05F89">
      <w:pPr>
        <w:pStyle w:val="ListBullet"/>
      </w:pPr>
      <w:r>
        <w:t>What did you like least about the introductory session? comment</w:t>
      </w:r>
    </w:p>
    <w:p w:rsidR="007704D3" w:rsidRDefault="007704D3" w:rsidP="00E05F89">
      <w:pPr>
        <w:pStyle w:val="ListBullet"/>
      </w:pPr>
      <w:r>
        <w:t>What sections of the introductory session were too long? comment</w:t>
      </w:r>
    </w:p>
    <w:p w:rsidR="007704D3" w:rsidRDefault="007704D3" w:rsidP="00E05F89">
      <w:pPr>
        <w:pStyle w:val="ListBullet"/>
      </w:pPr>
      <w:r>
        <w:t xml:space="preserve">What sections of the introductory session were too short? </w:t>
      </w:r>
      <w:r w:rsidR="00590961">
        <w:t>c</w:t>
      </w:r>
      <w:r>
        <w:t>omment</w:t>
      </w:r>
    </w:p>
    <w:p w:rsidR="007704D3" w:rsidRDefault="007704D3" w:rsidP="00E05F89">
      <w:pPr>
        <w:pStyle w:val="ListBullet"/>
      </w:pPr>
      <w:r>
        <w:t>Any other comments about the introductory session? comment</w:t>
      </w:r>
    </w:p>
    <w:p w:rsidR="00590961" w:rsidRDefault="00590961" w:rsidP="00590961">
      <w:pPr>
        <w:pStyle w:val="ListBullet"/>
        <w:numPr>
          <w:ilvl w:val="0"/>
          <w:numId w:val="0"/>
        </w:numPr>
        <w:ind w:left="432"/>
      </w:pPr>
    </w:p>
    <w:p w:rsidR="00E05F89" w:rsidRDefault="00E05F89" w:rsidP="00E05F89">
      <w:pPr>
        <w:pStyle w:val="ListBullet"/>
      </w:pPr>
      <w:r>
        <w:t>How would you rate the advance (afternoon) session? [1-5]</w:t>
      </w:r>
    </w:p>
    <w:p w:rsidR="00E05F89" w:rsidRDefault="00E05F89" w:rsidP="00E05F89">
      <w:pPr>
        <w:pStyle w:val="ListBullet"/>
      </w:pPr>
      <w:r>
        <w:t>What did you like most about the afternoon session? comment</w:t>
      </w:r>
    </w:p>
    <w:p w:rsidR="00E05F89" w:rsidRDefault="00E05F89" w:rsidP="00E05F89">
      <w:pPr>
        <w:pStyle w:val="ListBullet"/>
      </w:pPr>
      <w:r>
        <w:t>What did you like least about the afternoon session? comment</w:t>
      </w:r>
    </w:p>
    <w:p w:rsidR="00E05F89" w:rsidRDefault="007704D3" w:rsidP="00E05F89">
      <w:pPr>
        <w:pStyle w:val="ListBullet"/>
      </w:pPr>
      <w:r>
        <w:t>What sections of the advanced session were too long? comment</w:t>
      </w:r>
    </w:p>
    <w:p w:rsidR="007704D3" w:rsidRDefault="007704D3" w:rsidP="00E05F89">
      <w:pPr>
        <w:pStyle w:val="ListBullet"/>
      </w:pPr>
      <w:r>
        <w:t>What sections of the advanced session were too short? Comment</w:t>
      </w:r>
    </w:p>
    <w:p w:rsidR="007704D3" w:rsidRDefault="007704D3" w:rsidP="00E05F89">
      <w:pPr>
        <w:pStyle w:val="ListBullet"/>
      </w:pPr>
      <w:r>
        <w:t>Any other comments about the advanced session? comment</w:t>
      </w:r>
    </w:p>
    <w:p w:rsidR="00100DBF" w:rsidRDefault="0091462A" w:rsidP="00590961">
      <w:pPr>
        <w:pStyle w:val="ListBullet"/>
      </w:pPr>
      <w:r>
        <w:t>How would you rate the “Calling Python” session? [1-5]</w:t>
      </w:r>
    </w:p>
    <w:p w:rsidR="0091462A" w:rsidRDefault="0091462A" w:rsidP="00590961">
      <w:pPr>
        <w:pStyle w:val="ListBullet"/>
      </w:pPr>
      <w:r>
        <w:t>How would you rate the “Using macros” session? [1-5]</w:t>
      </w:r>
    </w:p>
    <w:p w:rsidR="0091462A" w:rsidRDefault="0091462A" w:rsidP="00590961">
      <w:pPr>
        <w:pStyle w:val="ListBullet"/>
      </w:pPr>
      <w:r>
        <w:t>How would you rate the “Astronomy packages” session?</w:t>
      </w:r>
    </w:p>
    <w:p w:rsidR="0091462A" w:rsidRDefault="0091462A" w:rsidP="00590961">
      <w:pPr>
        <w:pStyle w:val="ListBullet"/>
      </w:pPr>
      <w:r>
        <w:t>How would you rate the “Optimizing code” session?</w:t>
      </w:r>
    </w:p>
    <w:p w:rsidR="0091462A" w:rsidRDefault="0091462A" w:rsidP="00590961">
      <w:pPr>
        <w:pStyle w:val="ListBullet"/>
      </w:pPr>
      <w:r>
        <w:t>How would you rate the “Parallel Computing” session?</w:t>
      </w:r>
    </w:p>
    <w:p w:rsidR="00FB0313" w:rsidRDefault="0091462A" w:rsidP="00FB0313">
      <w:pPr>
        <w:pStyle w:val="ListBullet"/>
      </w:pPr>
      <w:r>
        <w:t>How would you rate the “Creating packages” session?</w:t>
      </w:r>
    </w:p>
    <w:sectPr w:rsidR="00FB031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0326" w:rsidRDefault="00680326">
      <w:r>
        <w:separator/>
      </w:r>
    </w:p>
    <w:p w:rsidR="00680326" w:rsidRDefault="00680326"/>
  </w:endnote>
  <w:endnote w:type="continuationSeparator" w:id="0">
    <w:p w:rsidR="00680326" w:rsidRDefault="00680326">
      <w:r>
        <w:continuationSeparator/>
      </w:r>
    </w:p>
    <w:p w:rsidR="00680326" w:rsidRDefault="00680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B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0326" w:rsidRDefault="00680326">
      <w:r>
        <w:separator/>
      </w:r>
    </w:p>
    <w:p w:rsidR="00680326" w:rsidRDefault="00680326"/>
  </w:footnote>
  <w:footnote w:type="continuationSeparator" w:id="0">
    <w:p w:rsidR="00680326" w:rsidRDefault="00680326">
      <w:r>
        <w:continuationSeparator/>
      </w:r>
    </w:p>
    <w:p w:rsidR="00680326" w:rsidRDefault="006803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93411">
    <w:abstractNumId w:val="1"/>
  </w:num>
  <w:num w:numId="2" w16cid:durableId="653030289">
    <w:abstractNumId w:val="0"/>
  </w:num>
  <w:num w:numId="3" w16cid:durableId="145509925">
    <w:abstractNumId w:val="2"/>
  </w:num>
  <w:num w:numId="4" w16cid:durableId="1995572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89"/>
    <w:rsid w:val="00100DBF"/>
    <w:rsid w:val="003731CF"/>
    <w:rsid w:val="00590961"/>
    <w:rsid w:val="00680326"/>
    <w:rsid w:val="00697B2B"/>
    <w:rsid w:val="007704D3"/>
    <w:rsid w:val="0091462A"/>
    <w:rsid w:val="00E05F89"/>
    <w:rsid w:val="00F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018F8"/>
  <w15:chartTrackingRefBased/>
  <w15:docId w15:val="{1FD45560-CF06-9748-B1DE-7F7F6F9B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ul/Library/Containers/com.microsoft.Word/Data/Library/Application%20Support/Microsoft/Office/16.0/DTS/en-US%7b4A312F4A-9063-E348-97E1-184FDEE79B59%7d/%7b9748311A-8691-994A-ADF1-4845F80E482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Barrett</cp:lastModifiedBy>
  <cp:revision>2</cp:revision>
  <dcterms:created xsi:type="dcterms:W3CDTF">2023-01-06T15:56:00Z</dcterms:created>
  <dcterms:modified xsi:type="dcterms:W3CDTF">2023-01-06T17:00:00Z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